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3F9B4" w14:textId="45322590" w:rsidR="003D0B8F" w:rsidRDefault="00D16F32" w:rsidP="000319B8"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EF7A57D" wp14:editId="78B2E40E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2540"/>
                <wp:wrapNone/>
                <wp:docPr id="1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1F7E9744" id="Rectángulo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iseño de tabla"/>
      </w:tblPr>
      <w:tblGrid>
        <w:gridCol w:w="1063"/>
        <w:gridCol w:w="5871"/>
        <w:gridCol w:w="691"/>
        <w:gridCol w:w="5991"/>
        <w:gridCol w:w="1062"/>
      </w:tblGrid>
      <w:tr w:rsidR="003D0B8F" w:rsidRPr="00895B2D" w14:paraId="54B8FE92" w14:textId="77777777" w:rsidTr="00CA4DEF">
        <w:trPr>
          <w:trHeight w:val="2510"/>
        </w:trPr>
        <w:tc>
          <w:tcPr>
            <w:tcW w:w="13680" w:type="dxa"/>
            <w:gridSpan w:val="5"/>
            <w:vAlign w:val="bottom"/>
          </w:tcPr>
          <w:p w14:paraId="71D83DCF" w14:textId="74EE9F17" w:rsidR="00DB4EA6" w:rsidRDefault="00DB4EA6" w:rsidP="00895B2D">
            <w:pPr>
              <w:pStyle w:val="Ttulo"/>
            </w:pPr>
            <w:r w:rsidRPr="00DB4EA6">
              <w:drawing>
                <wp:anchor distT="0" distB="0" distL="114300" distR="114300" simplePos="0" relativeHeight="251662336" behindDoc="0" locked="0" layoutInCell="1" allowOverlap="1" wp14:anchorId="5C588E2C" wp14:editId="74EBC432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232410</wp:posOffset>
                  </wp:positionV>
                  <wp:extent cx="1646555" cy="1653540"/>
                  <wp:effectExtent l="0" t="0" r="0" b="3810"/>
                  <wp:wrapNone/>
                  <wp:docPr id="13440647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06477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555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A86FB2D" w14:textId="747A8855" w:rsidR="00DB4EA6" w:rsidRDefault="00DB4EA6" w:rsidP="00895B2D">
            <w:pPr>
              <w:pStyle w:val="Ttulo"/>
            </w:pPr>
          </w:p>
          <w:p w14:paraId="0410330B" w14:textId="14C4B3D6" w:rsidR="00DB4EA6" w:rsidRDefault="00DB4EA6" w:rsidP="00895B2D">
            <w:pPr>
              <w:pStyle w:val="Ttulo"/>
            </w:pPr>
          </w:p>
          <w:p w14:paraId="2CAF1B59" w14:textId="6FD5B787" w:rsidR="003D0B8F" w:rsidRPr="00895B2D" w:rsidRDefault="00B06B28" w:rsidP="00895B2D">
            <w:pPr>
              <w:pStyle w:val="Ttulo"/>
            </w:pPr>
            <w:r>
              <w:t xml:space="preserve">Sistemas automotrices </w:t>
            </w:r>
          </w:p>
        </w:tc>
      </w:tr>
      <w:tr w:rsidR="003D0B8F" w:rsidRPr="00895B2D" w14:paraId="3B19134C" w14:textId="77777777" w:rsidTr="00CA4DEF">
        <w:trPr>
          <w:trHeight w:val="1440"/>
        </w:trPr>
        <w:tc>
          <w:tcPr>
            <w:tcW w:w="13680" w:type="dxa"/>
            <w:gridSpan w:val="5"/>
            <w:vAlign w:val="bottom"/>
          </w:tcPr>
          <w:p w14:paraId="580B0DB1" w14:textId="3AFB7ABF" w:rsidR="003D0B8F" w:rsidRPr="00895B2D" w:rsidRDefault="00DB4EA6" w:rsidP="00895B2D">
            <w:pPr>
              <w:pStyle w:val="Subttulo"/>
            </w:pPr>
            <w:sdt>
              <w:sdtPr>
                <w:id w:val="-1187287680"/>
                <w:placeholder>
                  <w:docPart w:val="E30690D3CED0413388782161BAE1B636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rPr>
                    <w:lang w:bidi="es-ES"/>
                  </w:rPr>
                  <w:t>Este certificado se otorga a</w:t>
                </w:r>
              </w:sdtContent>
            </w:sdt>
          </w:p>
        </w:tc>
      </w:tr>
      <w:tr w:rsidR="003D0B8F" w:rsidRPr="00895B2D" w14:paraId="20809AAC" w14:textId="77777777" w:rsidTr="00CA4DEF">
        <w:trPr>
          <w:trHeight w:val="1800"/>
        </w:trPr>
        <w:tc>
          <w:tcPr>
            <w:tcW w:w="13680" w:type="dxa"/>
            <w:gridSpan w:val="5"/>
            <w:vAlign w:val="center"/>
          </w:tcPr>
          <w:p w14:paraId="4C0615D6" w14:textId="5B38C0DC" w:rsidR="003D0B8F" w:rsidRPr="00895B2D" w:rsidRDefault="00EF7F87" w:rsidP="00895B2D">
            <w:pPr>
              <w:pStyle w:val="Ttulo1"/>
            </w:pPr>
            <w:r>
              <w:t xml:space="preserve">Fernando Ramírez </w:t>
            </w:r>
            <w:proofErr w:type="spellStart"/>
            <w:r>
              <w:t>Ramírez</w:t>
            </w:r>
            <w:proofErr w:type="spellEnd"/>
            <w:r>
              <w:t xml:space="preserve"> </w:t>
            </w:r>
          </w:p>
        </w:tc>
      </w:tr>
      <w:tr w:rsidR="003D0B8F" w:rsidRPr="00895B2D" w14:paraId="0A6DB24F" w14:textId="77777777" w:rsidTr="00CA4DEF">
        <w:trPr>
          <w:trHeight w:val="1296"/>
        </w:trPr>
        <w:tc>
          <w:tcPr>
            <w:tcW w:w="13680" w:type="dxa"/>
            <w:gridSpan w:val="5"/>
          </w:tcPr>
          <w:p w14:paraId="00BA697E" w14:textId="04624BAE" w:rsidR="00283F5C" w:rsidRPr="00895B2D" w:rsidRDefault="00B06B28" w:rsidP="00895B2D">
            <w:pPr>
              <w:pStyle w:val="Subttulo"/>
            </w:pPr>
            <w:r>
              <w:t>Por haber completado el curso con excelencia.</w:t>
            </w:r>
            <w:r w:rsidR="00DB4EA6">
              <w:t xml:space="preserve"> Dando por siguiente una gran vida.</w:t>
            </w:r>
          </w:p>
        </w:tc>
      </w:tr>
      <w:tr w:rsidR="008B138A" w14:paraId="1DF93B34" w14:textId="77777777" w:rsidTr="00CA4DEF">
        <w:trPr>
          <w:trHeight w:val="1652"/>
        </w:trPr>
        <w:tc>
          <w:tcPr>
            <w:tcW w:w="990" w:type="dxa"/>
          </w:tcPr>
          <w:p w14:paraId="2D5E48A2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15153C38" w14:textId="6961A814" w:rsidR="00895B2D" w:rsidRDefault="00EF7F87" w:rsidP="006C6D4A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E06133C" wp14:editId="41284309">
                  <wp:simplePos x="0" y="0"/>
                  <wp:positionH relativeFrom="column">
                    <wp:posOffset>-141605</wp:posOffset>
                  </wp:positionH>
                  <wp:positionV relativeFrom="paragraph">
                    <wp:posOffset>212090</wp:posOffset>
                  </wp:positionV>
                  <wp:extent cx="2466975" cy="779045"/>
                  <wp:effectExtent l="0" t="0" r="0" b="2540"/>
                  <wp:wrapNone/>
                  <wp:docPr id="2" name="Imagen 2" descr="Las firmas de los autores de ciencia ficción | &gt;&gt; Código Fuente &lt;&l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s firmas de los autores de ciencia ficción | &gt;&gt; Código Fuente &lt;&l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77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4" w:type="dxa"/>
          </w:tcPr>
          <w:p w14:paraId="6AB3E581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12786E0E" w14:textId="4FF1691A" w:rsidR="00895B2D" w:rsidRDefault="00EF7F87" w:rsidP="006C6D4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C235A7" wp14:editId="3D7747FD">
                      <wp:simplePos x="0" y="0"/>
                      <wp:positionH relativeFrom="column">
                        <wp:posOffset>34924</wp:posOffset>
                      </wp:positionH>
                      <wp:positionV relativeFrom="paragraph">
                        <wp:posOffset>410210</wp:posOffset>
                      </wp:positionV>
                      <wp:extent cx="2867025" cy="409575"/>
                      <wp:effectExtent l="0" t="0" r="28575" b="285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7025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6673D9" w14:textId="4ED7A735" w:rsidR="00EF7F87" w:rsidRPr="00EF7F87" w:rsidRDefault="00EF7F87" w:rsidP="00EF7F87">
                                  <w:pPr>
                                    <w:rPr>
                                      <w:color w:val="auto"/>
                                    </w:rPr>
                                  </w:pPr>
                                  <w:r w:rsidRPr="00EF7F87">
                                    <w:rPr>
                                      <w:color w:val="auto"/>
                                    </w:rPr>
                                    <w:t>17/09/2025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DC235A7" id="Rectángulo 3" o:spid="_x0000_s1026" style="position:absolute;left:0;text-align:left;margin-left:2.75pt;margin-top:32.3pt;width:225.75pt;height:3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" fillcolor="#d74734 [3204]" strokecolor="#6e2016 [1604]" strokeweight="1pt">
                      <v:textbox>
                        <w:txbxContent>
                          <w:p w14:paraId="686673D9" w14:textId="4ED7A735" w:rsidR="00EF7F87" w:rsidRPr="00EF7F87" w:rsidRDefault="00EF7F87" w:rsidP="00EF7F87">
                            <w:pPr>
                              <w:rPr>
                                <w:color w:val="auto"/>
                              </w:rPr>
                            </w:pPr>
                            <w:r w:rsidRPr="00EF7F87">
                              <w:rPr>
                                <w:color w:val="auto"/>
                              </w:rPr>
                              <w:t>17/09/2025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90" w:type="dxa"/>
            <w:tcBorders>
              <w:left w:val="nil"/>
            </w:tcBorders>
          </w:tcPr>
          <w:p w14:paraId="3122C556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5064E193" w14:textId="77777777" w:rsidTr="00156BE4">
        <w:trPr>
          <w:trHeight w:val="1584"/>
        </w:trPr>
        <w:tc>
          <w:tcPr>
            <w:tcW w:w="990" w:type="dxa"/>
          </w:tcPr>
          <w:p w14:paraId="7D60EDE3" w14:textId="77777777" w:rsidR="00156BE4" w:rsidRPr="00895B2D" w:rsidRDefault="00156BE4" w:rsidP="00156BE4"/>
        </w:tc>
        <w:tc>
          <w:tcPr>
            <w:tcW w:w="5472" w:type="dxa"/>
          </w:tcPr>
          <w:p w14:paraId="0A931FEB" w14:textId="33358402" w:rsidR="00156BE4" w:rsidRPr="00895B2D" w:rsidRDefault="00EF7F87" w:rsidP="00895B2D">
            <w:pPr>
              <w:pStyle w:val="Nombredelmoderador"/>
            </w:pPr>
            <w:r>
              <w:t>Dan Reynolds</w:t>
            </w:r>
          </w:p>
        </w:tc>
        <w:tc>
          <w:tcPr>
            <w:tcW w:w="644" w:type="dxa"/>
          </w:tcPr>
          <w:p w14:paraId="493C36FD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</w:tcPr>
          <w:p w14:paraId="26165FBA" w14:textId="77777777" w:rsidR="00156BE4" w:rsidRPr="00895B2D" w:rsidRDefault="00DB4EA6" w:rsidP="00895B2D">
            <w:pPr>
              <w:pStyle w:val="Fechaalaizquierda"/>
              <w:framePr w:wrap="around"/>
            </w:pPr>
            <w:sdt>
              <w:sdtPr>
                <w:id w:val="-263302335"/>
                <w:placeholder>
                  <w:docPart w:val="FD6D31C8488A4F6FA709CE19585E685D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rPr>
                    <w:lang w:bidi="es-ES"/>
                  </w:rPr>
                  <w:t>FECHA</w:t>
                </w:r>
              </w:sdtContent>
            </w:sdt>
          </w:p>
        </w:tc>
        <w:tc>
          <w:tcPr>
            <w:tcW w:w="990" w:type="dxa"/>
          </w:tcPr>
          <w:p w14:paraId="436337EA" w14:textId="77777777" w:rsidR="00156BE4" w:rsidRPr="00895B2D" w:rsidRDefault="00156BE4" w:rsidP="00895B2D">
            <w:pPr>
              <w:pStyle w:val="Fechaalaizquierda"/>
              <w:framePr w:wrap="around"/>
            </w:pPr>
          </w:p>
        </w:tc>
      </w:tr>
    </w:tbl>
    <w:p w14:paraId="492EAEE0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3465F9">
      <w:pgSz w:w="16838" w:h="11906" w:orient="landscape" w:code="9"/>
      <w:pgMar w:top="720" w:right="1080" w:bottom="288" w:left="108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22461" w14:textId="77777777" w:rsidR="00EF7F87" w:rsidRDefault="00EF7F87" w:rsidP="0010090C">
      <w:r>
        <w:separator/>
      </w:r>
    </w:p>
  </w:endnote>
  <w:endnote w:type="continuationSeparator" w:id="0">
    <w:p w14:paraId="68F627FC" w14:textId="77777777" w:rsidR="00EF7F87" w:rsidRDefault="00EF7F87" w:rsidP="0010090C">
      <w:r>
        <w:continuationSeparator/>
      </w:r>
    </w:p>
  </w:endnote>
  <w:endnote w:type="continuationNotice" w:id="1">
    <w:p w14:paraId="3D94475C" w14:textId="77777777" w:rsidR="00EF7F87" w:rsidRDefault="00EF7F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E4FD3" w14:textId="77777777" w:rsidR="00EF7F87" w:rsidRDefault="00EF7F87" w:rsidP="0010090C">
      <w:r>
        <w:separator/>
      </w:r>
    </w:p>
  </w:footnote>
  <w:footnote w:type="continuationSeparator" w:id="0">
    <w:p w14:paraId="6E8C01A1" w14:textId="77777777" w:rsidR="00EF7F87" w:rsidRDefault="00EF7F87" w:rsidP="0010090C">
      <w:r>
        <w:continuationSeparator/>
      </w:r>
    </w:p>
  </w:footnote>
  <w:footnote w:type="continuationNotice" w:id="1">
    <w:p w14:paraId="62303F7E" w14:textId="77777777" w:rsidR="00EF7F87" w:rsidRDefault="00EF7F8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87"/>
    <w:rsid w:val="000319B8"/>
    <w:rsid w:val="000E1561"/>
    <w:rsid w:val="0010090C"/>
    <w:rsid w:val="00156BE4"/>
    <w:rsid w:val="001E3AAD"/>
    <w:rsid w:val="001E755D"/>
    <w:rsid w:val="00283F5C"/>
    <w:rsid w:val="00286146"/>
    <w:rsid w:val="00320A2E"/>
    <w:rsid w:val="003465F9"/>
    <w:rsid w:val="00364453"/>
    <w:rsid w:val="003C0805"/>
    <w:rsid w:val="003D0B8F"/>
    <w:rsid w:val="00404D14"/>
    <w:rsid w:val="004377B2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F4A87"/>
    <w:rsid w:val="00754A95"/>
    <w:rsid w:val="00815071"/>
    <w:rsid w:val="00862549"/>
    <w:rsid w:val="00895B2D"/>
    <w:rsid w:val="00897C2E"/>
    <w:rsid w:val="008B138A"/>
    <w:rsid w:val="008B3920"/>
    <w:rsid w:val="008D3301"/>
    <w:rsid w:val="00942404"/>
    <w:rsid w:val="00967BFA"/>
    <w:rsid w:val="009A58E2"/>
    <w:rsid w:val="009C7003"/>
    <w:rsid w:val="00A21AD3"/>
    <w:rsid w:val="00A22D03"/>
    <w:rsid w:val="00A4188E"/>
    <w:rsid w:val="00A71B25"/>
    <w:rsid w:val="00A72576"/>
    <w:rsid w:val="00A95464"/>
    <w:rsid w:val="00AF6532"/>
    <w:rsid w:val="00B06B28"/>
    <w:rsid w:val="00B13B86"/>
    <w:rsid w:val="00B30004"/>
    <w:rsid w:val="00B94BC9"/>
    <w:rsid w:val="00BF5FEF"/>
    <w:rsid w:val="00CA25FE"/>
    <w:rsid w:val="00CA4DEF"/>
    <w:rsid w:val="00CB6244"/>
    <w:rsid w:val="00CC41DB"/>
    <w:rsid w:val="00CE1C46"/>
    <w:rsid w:val="00D16F32"/>
    <w:rsid w:val="00DB4EA6"/>
    <w:rsid w:val="00E00CB3"/>
    <w:rsid w:val="00E405EE"/>
    <w:rsid w:val="00EA769C"/>
    <w:rsid w:val="00ED577D"/>
    <w:rsid w:val="00ED6F3D"/>
    <w:rsid w:val="00EF7F87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60E6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Ttulo1">
    <w:name w:val="heading 1"/>
    <w:basedOn w:val="Normal"/>
    <w:next w:val="Normal"/>
    <w:link w:val="Ttulo1C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895B2D"/>
    <w:rPr>
      <w:rFonts w:asciiTheme="majorHAnsi" w:hAnsiTheme="majorHAnsi"/>
      <w:spacing w:val="20"/>
    </w:rPr>
  </w:style>
  <w:style w:type="paragraph" w:customStyle="1" w:styleId="Nombredelmoderador">
    <w:name w:val="Nombre del moderador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Fechaalaizquierda">
    <w:name w:val="Fecha a la izquierda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36445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Sinespaciado">
    <w:name w:val="No Spacing"/>
    <w:uiPriority w:val="1"/>
    <w:semiHidden/>
    <w:rsid w:val="00557217"/>
  </w:style>
  <w:style w:type="character" w:styleId="nfasis">
    <w:name w:val="Emphasis"/>
    <w:basedOn w:val="Fuentedeprrafopredeter"/>
    <w:uiPriority w:val="20"/>
    <w:semiHidden/>
    <w:rsid w:val="00557217"/>
    <w:rPr>
      <w:i/>
      <w:iCs/>
    </w:rPr>
  </w:style>
  <w:style w:type="paragraph" w:styleId="Encabezado">
    <w:name w:val="header"/>
    <w:basedOn w:val="Normal"/>
    <w:link w:val="EncabezadoC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D4B21"/>
  </w:style>
  <w:style w:type="paragraph" w:styleId="Piedepgina">
    <w:name w:val="footer"/>
    <w:basedOn w:val="Normal"/>
    <w:link w:val="PiedepginaC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%20Llamas\AppData\Local\Microsoft\Office\16.0\DTS\es-ES%7bC437E77B-91B4-4BC0-8CD7-4866B060B6E8%7d\%7b9CC481A5-10D1-42E3-BC94-65A130AE9CFA%7dTF404c3254-b7c3-4ca1-961f-bf6b008649c7ed30e2f8_win32-7a8c2973a4f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30690D3CED0413388782161BAE1B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6D064-7033-40FA-B883-07EB4B275A47}"/>
      </w:docPartPr>
      <w:docPartBody>
        <w:p w:rsidR="00DC30F0" w:rsidRDefault="00DC30F0">
          <w:pPr>
            <w:pStyle w:val="E30690D3CED0413388782161BAE1B636"/>
          </w:pPr>
          <w:r w:rsidRPr="00895B2D">
            <w:rPr>
              <w:lang w:bidi="es-ES"/>
            </w:rPr>
            <w:t>Este certificado se otorga a</w:t>
          </w:r>
        </w:p>
      </w:docPartBody>
    </w:docPart>
    <w:docPart>
      <w:docPartPr>
        <w:name w:val="FD6D31C8488A4F6FA709CE19585E6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2A89B-FEF2-4C36-8455-8C0AE35C0120}"/>
      </w:docPartPr>
      <w:docPartBody>
        <w:p w:rsidR="00DC30F0" w:rsidRDefault="00DC30F0">
          <w:pPr>
            <w:pStyle w:val="FD6D31C8488A4F6FA709CE19585E685D"/>
          </w:pPr>
          <w:r w:rsidRPr="00895B2D">
            <w:rPr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F0"/>
    <w:rsid w:val="009C7003"/>
    <w:rsid w:val="00DC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30690D3CED0413388782161BAE1B636">
    <w:name w:val="E30690D3CED0413388782161BAE1B636"/>
  </w:style>
  <w:style w:type="paragraph" w:customStyle="1" w:styleId="FD6D31C8488A4F6FA709CE19585E685D">
    <w:name w:val="FD6D31C8488A4F6FA709CE19585E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FC77A2-8107-46B7-B11B-B3BA61EA5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E98116-8C15-462D-BB1D-ADB7C5C5E31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1E01A95-2C44-4BF4-8D66-D03DF9195DC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{9CC481A5-10D1-42E3-BC94-65A130AE9CFA}TF404c3254-b7c3-4ca1-961f-bf6b008649c7ed30e2f8_win32-7a8c2973a4f0</Template>
  <TotalTime>0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2025-09-18T03:16:00Z</dcterms:created>
  <dcterms:modified xsi:type="dcterms:W3CDTF">2025-09-18T03:16:00Z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